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C08BFBD" w14:textId="77777777" w:rsidTr="00007728">
        <w:trPr>
          <w:trHeight w:hRule="exact" w:val="1800"/>
        </w:trPr>
        <w:tc>
          <w:tcPr>
            <w:tcW w:w="9360" w:type="dxa"/>
            <w:tcMar>
              <w:top w:w="0" w:type="dxa"/>
              <w:bottom w:w="0" w:type="dxa"/>
            </w:tcMar>
          </w:tcPr>
          <w:p w14:paraId="4F06E6F7" w14:textId="33857DAA" w:rsidR="00692703" w:rsidRPr="00CF1A49" w:rsidRDefault="00956174" w:rsidP="00913946">
            <w:pPr>
              <w:pStyle w:val="Title"/>
            </w:pPr>
            <w:r>
              <w:t>George Tidwell</w:t>
            </w:r>
          </w:p>
          <w:p w14:paraId="56D76281" w14:textId="760E1D6D" w:rsidR="00692703" w:rsidRPr="00CF1A49" w:rsidRDefault="00956174" w:rsidP="00913946">
            <w:pPr>
              <w:pStyle w:val="ContactInfo"/>
              <w:contextualSpacing w:val="0"/>
            </w:pPr>
            <w:r>
              <w:t>9419 Cerelle Drive Little Rock Arkansas</w:t>
            </w:r>
            <w:r w:rsidR="00692703" w:rsidRPr="00CF1A49">
              <w:t xml:space="preserve"> </w:t>
            </w:r>
            <w:sdt>
              <w:sdtPr>
                <w:alias w:val="Divider dot:"/>
                <w:tag w:val="Divider dot:"/>
                <w:id w:val="-1459182552"/>
                <w:placeholder>
                  <w:docPart w:val="865D1CADBBDF467DB8BC379E1628E9F3"/>
                </w:placeholder>
                <w:temporary/>
                <w:showingPlcHdr/>
                <w15:appearance w15:val="hidden"/>
              </w:sdtPr>
              <w:sdtEndPr/>
              <w:sdtContent>
                <w:r w:rsidR="00692703" w:rsidRPr="00CF1A49">
                  <w:t>·</w:t>
                </w:r>
              </w:sdtContent>
            </w:sdt>
            <w:r w:rsidR="00692703" w:rsidRPr="00CF1A49">
              <w:t xml:space="preserve"> </w:t>
            </w:r>
            <w:r>
              <w:t>760-521-5323</w:t>
            </w:r>
          </w:p>
          <w:p w14:paraId="1FEAC15D" w14:textId="73C8046F" w:rsidR="00692703" w:rsidRPr="00CF1A49" w:rsidRDefault="00956174" w:rsidP="00913946">
            <w:pPr>
              <w:pStyle w:val="ContactInfoEmphasis"/>
              <w:contextualSpacing w:val="0"/>
            </w:pPr>
            <w:r>
              <w:t>geo</w:t>
            </w:r>
            <w:r w:rsidR="00DF17D4">
              <w:t>rgetid</w:t>
            </w:r>
            <w:r>
              <w:t>@yahoo.com</w:t>
            </w:r>
            <w:r w:rsidR="00692703" w:rsidRPr="00CF1A49">
              <w:t xml:space="preserve"> </w:t>
            </w:r>
          </w:p>
        </w:tc>
      </w:tr>
      <w:tr w:rsidR="009571D8" w:rsidRPr="00CF1A49" w14:paraId="7BB5133E" w14:textId="77777777" w:rsidTr="00692703">
        <w:tc>
          <w:tcPr>
            <w:tcW w:w="9360" w:type="dxa"/>
            <w:tcMar>
              <w:top w:w="432" w:type="dxa"/>
            </w:tcMar>
          </w:tcPr>
          <w:p w14:paraId="46B07CEB" w14:textId="56DBF10E" w:rsidR="001755A8" w:rsidRPr="00CF1A49" w:rsidRDefault="007C4CF3" w:rsidP="00913946">
            <w:pPr>
              <w:contextualSpacing w:val="0"/>
            </w:pPr>
            <w:r>
              <w:t>Looking t</w:t>
            </w:r>
            <w:r w:rsidR="00516D21">
              <w:t>o secure a challenging position in a profess</w:t>
            </w:r>
            <w:r>
              <w:t xml:space="preserve">ional environment in the Information Technology field. </w:t>
            </w:r>
            <w:r w:rsidR="00767717">
              <w:t>Hard working, dedicated person that worked in the manufactory and motor transport field. Has been involved in planning, ex</w:t>
            </w:r>
            <w:r w:rsidR="003B599D">
              <w:t>ecuting, and overseen projects, operations, and task in the private and military sector and has lead teams ranging from four to sixth personnel. Operated complicated equipment while working in manufactory and motor transport field.</w:t>
            </w:r>
          </w:p>
        </w:tc>
      </w:tr>
    </w:tbl>
    <w:p w14:paraId="6CB0237D" w14:textId="77777777" w:rsidR="004E01EB" w:rsidRPr="00CF1A49" w:rsidRDefault="004727FE" w:rsidP="004E01EB">
      <w:pPr>
        <w:pStyle w:val="Heading1"/>
      </w:pPr>
      <w:sdt>
        <w:sdtPr>
          <w:alias w:val="Experience:"/>
          <w:tag w:val="Experience:"/>
          <w:id w:val="-1983300934"/>
          <w:placeholder>
            <w:docPart w:val="06EF0A5EEC7D489F98D9367DD9D1B309"/>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AA19F89" w14:textId="77777777" w:rsidTr="00D66A52">
        <w:tc>
          <w:tcPr>
            <w:tcW w:w="9355" w:type="dxa"/>
          </w:tcPr>
          <w:p w14:paraId="3C4E56E4" w14:textId="180DDED6" w:rsidR="001D0BF1" w:rsidRPr="00CF1A49" w:rsidRDefault="00A370A3" w:rsidP="001D0BF1">
            <w:pPr>
              <w:pStyle w:val="Heading3"/>
              <w:contextualSpacing w:val="0"/>
              <w:outlineLvl w:val="2"/>
            </w:pPr>
            <w:r>
              <w:t>0</w:t>
            </w:r>
            <w:r w:rsidR="00843C3F">
              <w:t>8</w:t>
            </w:r>
            <w:r>
              <w:t>/</w:t>
            </w:r>
            <w:r w:rsidR="00304712">
              <w:t>2012</w:t>
            </w:r>
            <w:r w:rsidR="001D0BF1" w:rsidRPr="00CF1A49">
              <w:t xml:space="preserve"> – </w:t>
            </w:r>
            <w:r w:rsidR="00304712">
              <w:t>05/2013</w:t>
            </w:r>
          </w:p>
          <w:p w14:paraId="246832A2" w14:textId="0623004D" w:rsidR="001D0BF1" w:rsidRPr="0002346E" w:rsidRDefault="00304712" w:rsidP="001D0BF1">
            <w:pPr>
              <w:pStyle w:val="Heading2"/>
              <w:contextualSpacing w:val="0"/>
              <w:outlineLvl w:val="1"/>
              <w:rPr>
                <w:sz w:val="20"/>
                <w:szCs w:val="20"/>
              </w:rPr>
            </w:pPr>
            <w:r>
              <w:t>Packaging Station Worker</w:t>
            </w:r>
            <w:r w:rsidR="001D0BF1" w:rsidRPr="00CF1A49">
              <w:t xml:space="preserve">, </w:t>
            </w:r>
            <w:r>
              <w:rPr>
                <w:rStyle w:val="SubtleReference"/>
              </w:rPr>
              <w:t>Chemtura Inc.</w:t>
            </w:r>
            <w:r w:rsidR="0002346E">
              <w:rPr>
                <w:rStyle w:val="SubtleReference"/>
              </w:rPr>
              <w:t xml:space="preserve"> </w:t>
            </w:r>
            <w:r w:rsidR="0002346E">
              <w:rPr>
                <w:rStyle w:val="SubtleReference"/>
                <w:sz w:val="20"/>
                <w:szCs w:val="20"/>
              </w:rPr>
              <w:t>el Dorado, arkansas</w:t>
            </w:r>
          </w:p>
          <w:p w14:paraId="4C6B4778" w14:textId="2751AD63" w:rsidR="001E3120" w:rsidRPr="00CF1A49" w:rsidRDefault="00616B23" w:rsidP="001D0BF1">
            <w:pPr>
              <w:contextualSpacing w:val="0"/>
            </w:pPr>
            <w:r>
              <w:t>Performed packaging operations as per the customer orders. Operated packaging machinery effectively safely</w:t>
            </w:r>
            <w:r w:rsidR="007C319F">
              <w:t>. Ensure</w:t>
            </w:r>
            <w:r w:rsidR="002830DF">
              <w:t>d</w:t>
            </w:r>
            <w:r w:rsidR="007C319F">
              <w:t xml:space="preserve"> that machines work</w:t>
            </w:r>
            <w:r w:rsidR="002830DF">
              <w:t>ed</w:t>
            </w:r>
            <w:r w:rsidR="007C319F">
              <w:t xml:space="preserve"> properly and safely. Conduct</w:t>
            </w:r>
            <w:r w:rsidR="002830DF">
              <w:t>ed</w:t>
            </w:r>
            <w:r w:rsidR="007C319F">
              <w:t xml:space="preserve"> minor repairs to p</w:t>
            </w:r>
            <w:r w:rsidR="002830DF">
              <w:t>ackaging equipment. Safe</w:t>
            </w:r>
            <w:r w:rsidR="00317776">
              <w:t xml:space="preserve">ly </w:t>
            </w:r>
            <w:r w:rsidR="002830DF">
              <w:t>handed</w:t>
            </w:r>
            <w:r w:rsidR="00317776">
              <w:t xml:space="preserve"> hazardous and non-hazardous materials in compliance with plant requirements and environmental regulations. Stock all raw materials needed for packaging and conducted general housekeeping for a safe, and health environment.</w:t>
            </w:r>
            <w:r w:rsidR="002830DF">
              <w:t xml:space="preserve"> </w:t>
            </w:r>
            <w:r>
              <w:t xml:space="preserve"> </w:t>
            </w:r>
          </w:p>
        </w:tc>
      </w:tr>
      <w:tr w:rsidR="00F61DF9" w:rsidRPr="00CF1A49" w14:paraId="73AAD9E3" w14:textId="77777777" w:rsidTr="0005752D">
        <w:trPr>
          <w:trHeight w:val="1849"/>
        </w:trPr>
        <w:tc>
          <w:tcPr>
            <w:tcW w:w="9355" w:type="dxa"/>
            <w:tcMar>
              <w:top w:w="216" w:type="dxa"/>
            </w:tcMar>
          </w:tcPr>
          <w:p w14:paraId="3572158D" w14:textId="57684CB9" w:rsidR="00F61DF9" w:rsidRPr="00CF1A49" w:rsidRDefault="00CA545F" w:rsidP="00F61DF9">
            <w:pPr>
              <w:pStyle w:val="Heading3"/>
              <w:contextualSpacing w:val="0"/>
              <w:outlineLvl w:val="2"/>
            </w:pPr>
            <w:r>
              <w:t>04/</w:t>
            </w:r>
            <w:r w:rsidR="003F7F6A">
              <w:t>2011</w:t>
            </w:r>
            <w:r w:rsidR="00F61DF9" w:rsidRPr="00CF1A49">
              <w:t xml:space="preserve"> – </w:t>
            </w:r>
            <w:r w:rsidR="003F7F6A">
              <w:t>12/2011</w:t>
            </w:r>
          </w:p>
          <w:p w14:paraId="74B18056" w14:textId="70652B13" w:rsidR="00F61DF9" w:rsidRPr="00B53FDD" w:rsidRDefault="00D5000A" w:rsidP="00F61DF9">
            <w:pPr>
              <w:pStyle w:val="Heading2"/>
              <w:contextualSpacing w:val="0"/>
              <w:outlineLvl w:val="1"/>
              <w:rPr>
                <w:sz w:val="20"/>
                <w:szCs w:val="20"/>
              </w:rPr>
            </w:pPr>
            <w:r>
              <w:t>Packaging Operator</w:t>
            </w:r>
            <w:r w:rsidR="00F61DF9" w:rsidRPr="00CF1A49">
              <w:t xml:space="preserve">, </w:t>
            </w:r>
            <w:r w:rsidR="00953930">
              <w:rPr>
                <w:rStyle w:val="SubtleReference"/>
              </w:rPr>
              <w:t xml:space="preserve">Coca-cola </w:t>
            </w:r>
            <w:r w:rsidR="00B53FDD">
              <w:rPr>
                <w:rStyle w:val="SubtleReference"/>
                <w:sz w:val="20"/>
                <w:szCs w:val="20"/>
              </w:rPr>
              <w:t>Lake</w:t>
            </w:r>
            <w:r w:rsidR="00C362B0">
              <w:rPr>
                <w:rStyle w:val="SubtleReference"/>
                <w:sz w:val="20"/>
                <w:szCs w:val="20"/>
              </w:rPr>
              <w:t>Land, Florida</w:t>
            </w:r>
          </w:p>
          <w:p w14:paraId="6F930E7F" w14:textId="77777777" w:rsidR="00F61DF9" w:rsidRDefault="0005752D" w:rsidP="00F61DF9">
            <w:r>
              <w:t xml:space="preserve">Ensured the operation of case forming, case packing, labeling and </w:t>
            </w:r>
            <w:r w:rsidR="009A33D3">
              <w:t>other downstream equipment.</w:t>
            </w:r>
          </w:p>
          <w:p w14:paraId="58955355" w14:textId="39264046" w:rsidR="009A33D3" w:rsidRDefault="00FA3889" w:rsidP="00F61DF9">
            <w:r>
              <w:t xml:space="preserve">Ensured equipment is supplied with required materials. Perform package quality checks as required. </w:t>
            </w:r>
            <w:r w:rsidR="00BF405C">
              <w:t xml:space="preserve">Maintain accurate records and logs as required. Maintain equipment and area cleanliness to ensure compliance with all GMP standards. </w:t>
            </w:r>
            <w:r w:rsidR="00536FC1">
              <w:t xml:space="preserve">Work directly with maintenance personnel, other </w:t>
            </w:r>
            <w:r w:rsidR="00F6302E">
              <w:t>personnel,</w:t>
            </w:r>
            <w:r w:rsidR="00536FC1">
              <w:t xml:space="preserve"> and management to problem-solve to</w:t>
            </w:r>
            <w:r w:rsidR="00F6302E">
              <w:t xml:space="preserve"> ensure maximum production efficiencies. Troubleshoot and correct machinery or quality problems</w:t>
            </w:r>
            <w:r w:rsidR="00DB476F">
              <w:t>.</w:t>
            </w:r>
          </w:p>
        </w:tc>
      </w:tr>
      <w:tr w:rsidR="00C957B6" w:rsidRPr="00CF1A49" w14:paraId="012A749B" w14:textId="77777777" w:rsidTr="00F61DF9">
        <w:tc>
          <w:tcPr>
            <w:tcW w:w="9355" w:type="dxa"/>
            <w:tcMar>
              <w:top w:w="216" w:type="dxa"/>
            </w:tcMar>
          </w:tcPr>
          <w:p w14:paraId="5221184A" w14:textId="3B0CB8C7" w:rsidR="00C957B6" w:rsidRPr="00CF1A49" w:rsidRDefault="001D584C" w:rsidP="00C957B6">
            <w:pPr>
              <w:pStyle w:val="Heading3"/>
              <w:contextualSpacing w:val="0"/>
              <w:outlineLvl w:val="2"/>
            </w:pPr>
            <w:r>
              <w:t>01/1</w:t>
            </w:r>
            <w:r w:rsidR="00A41C58">
              <w:t xml:space="preserve">991 </w:t>
            </w:r>
            <w:r w:rsidR="00C957B6" w:rsidRPr="00CF1A49">
              <w:t xml:space="preserve">– </w:t>
            </w:r>
            <w:r w:rsidR="00A41C58">
              <w:t>01/2011</w:t>
            </w:r>
          </w:p>
          <w:p w14:paraId="5AADBDED" w14:textId="40EB53C9" w:rsidR="00C957B6" w:rsidRPr="00CF1A49" w:rsidRDefault="006A5611" w:rsidP="00C957B6">
            <w:pPr>
              <w:pStyle w:val="Heading2"/>
              <w:contextualSpacing w:val="0"/>
              <w:outlineLvl w:val="1"/>
            </w:pPr>
            <w:r>
              <w:t>Motor Transport Operations Chief</w:t>
            </w:r>
            <w:r w:rsidR="00C957B6" w:rsidRPr="00CF1A49">
              <w:t xml:space="preserve">, </w:t>
            </w:r>
            <w:r>
              <w:rPr>
                <w:rStyle w:val="SubtleReference"/>
              </w:rPr>
              <w:t>United States Marine</w:t>
            </w:r>
            <w:r w:rsidR="00EA656C">
              <w:rPr>
                <w:rStyle w:val="SubtleReference"/>
              </w:rPr>
              <w:t xml:space="preserve"> Corps</w:t>
            </w:r>
          </w:p>
          <w:p w14:paraId="487A2BBB" w14:textId="58743EBB" w:rsidR="00933100" w:rsidRDefault="00516C08" w:rsidP="00933100">
            <w:r>
              <w:t>Supervise</w:t>
            </w:r>
            <w:r w:rsidR="00AE0ED2">
              <w:t>d</w:t>
            </w:r>
            <w:r>
              <w:t xml:space="preserve"> crew operator level maintenance</w:t>
            </w:r>
            <w:r w:rsidR="00AE0ED2">
              <w:t xml:space="preserve">. </w:t>
            </w:r>
            <w:r>
              <w:t xml:space="preserve"> </w:t>
            </w:r>
            <w:r w:rsidR="00AE0ED2">
              <w:t>P</w:t>
            </w:r>
            <w:r w:rsidR="001E3F6F">
              <w:t>lanned,</w:t>
            </w:r>
            <w:r>
              <w:t xml:space="preserve"> and execut</w:t>
            </w:r>
            <w:r w:rsidR="00A30A81">
              <w:t>ed</w:t>
            </w:r>
            <w:r>
              <w:t xml:space="preserve"> motor transport operations</w:t>
            </w:r>
            <w:r w:rsidR="00B73403">
              <w:t>. D</w:t>
            </w:r>
            <w:r>
              <w:t>irects the activities of all enlisted personnel in a motor pool</w:t>
            </w:r>
            <w:r w:rsidR="00B73403">
              <w:t>. Conduct</w:t>
            </w:r>
            <w:r w:rsidR="007E4085">
              <w:t>ed</w:t>
            </w:r>
            <w:r w:rsidR="00B73403">
              <w:t xml:space="preserve"> motor vehicles</w:t>
            </w:r>
            <w:r w:rsidR="00632BE0">
              <w:t xml:space="preserve"> </w:t>
            </w:r>
            <w:r w:rsidR="00486E58">
              <w:t xml:space="preserve">accident </w:t>
            </w:r>
            <w:r w:rsidR="00B73403">
              <w:t>mishap investigations</w:t>
            </w:r>
            <w:r>
              <w:t xml:space="preserve"> </w:t>
            </w:r>
            <w:r w:rsidR="00486E58">
              <w:t>and prepares accident mishap reports.</w:t>
            </w:r>
          </w:p>
          <w:p w14:paraId="7D55F4EF" w14:textId="37160A43" w:rsidR="00C957B6" w:rsidRDefault="00C957B6" w:rsidP="00C957B6">
            <w:pPr>
              <w:pStyle w:val="Heading3"/>
              <w:outlineLvl w:val="2"/>
              <w:rPr>
                <w:b w:val="0"/>
                <w:bCs/>
              </w:rPr>
            </w:pPr>
          </w:p>
          <w:p w14:paraId="3FFE60B1" w14:textId="42DB8E89" w:rsidR="002C1AC8" w:rsidRPr="00CF1A49" w:rsidRDefault="00200EE8" w:rsidP="002C1AC8">
            <w:pPr>
              <w:pStyle w:val="Heading3"/>
              <w:contextualSpacing w:val="0"/>
              <w:outlineLvl w:val="2"/>
            </w:pPr>
            <w:r>
              <w:t>08/1981</w:t>
            </w:r>
            <w:r w:rsidR="002C1AC8" w:rsidRPr="00CF1A49">
              <w:t xml:space="preserve"> – </w:t>
            </w:r>
            <w:r w:rsidR="00574525">
              <w:t>05/</w:t>
            </w:r>
            <w:r w:rsidR="007C6D79">
              <w:t>1990</w:t>
            </w:r>
          </w:p>
          <w:p w14:paraId="1CD0325B" w14:textId="5A4EA7B7" w:rsidR="002C1AC8" w:rsidRPr="006D28A0" w:rsidRDefault="007C6D79" w:rsidP="002C1AC8">
            <w:pPr>
              <w:pStyle w:val="Heading2"/>
              <w:contextualSpacing w:val="0"/>
              <w:outlineLvl w:val="1"/>
              <w:rPr>
                <w:sz w:val="20"/>
                <w:szCs w:val="20"/>
              </w:rPr>
            </w:pPr>
            <w:r>
              <w:t>Department Merchandiser</w:t>
            </w:r>
            <w:r w:rsidR="002C1AC8" w:rsidRPr="00CF1A49">
              <w:t xml:space="preserve">, </w:t>
            </w:r>
            <w:r w:rsidR="00544909">
              <w:rPr>
                <w:rStyle w:val="SubtleReference"/>
              </w:rPr>
              <w:t>K</w:t>
            </w:r>
            <w:r w:rsidR="006D28A0">
              <w:rPr>
                <w:rStyle w:val="SubtleReference"/>
              </w:rPr>
              <w:t xml:space="preserve">-Mark </w:t>
            </w:r>
            <w:r w:rsidR="006D28A0">
              <w:rPr>
                <w:rStyle w:val="SubtleReference"/>
                <w:sz w:val="20"/>
                <w:szCs w:val="20"/>
              </w:rPr>
              <w:t>el Dorado, Arkansas</w:t>
            </w:r>
            <w:r w:rsidR="00141B72">
              <w:rPr>
                <w:rStyle w:val="SubtleReference"/>
                <w:sz w:val="20"/>
                <w:szCs w:val="20"/>
              </w:rPr>
              <w:t xml:space="preserve"> </w:t>
            </w:r>
          </w:p>
          <w:p w14:paraId="3C694C5C" w14:textId="00747234" w:rsidR="002C1AC8" w:rsidRDefault="00A62A62" w:rsidP="002C1AC8">
            <w:r>
              <w:t>Were r</w:t>
            </w:r>
            <w:r w:rsidR="005A34E9">
              <w:t>esponsible</w:t>
            </w:r>
            <w:r w:rsidR="00CF6C01">
              <w:t xml:space="preserve"> for everything that happen to a product f</w:t>
            </w:r>
            <w:r w:rsidR="00141B72">
              <w:t>rom the moment it is delivered to the store to the moment a shopper picks it up off the shelf.</w:t>
            </w:r>
            <w:r w:rsidR="00E32B73">
              <w:t xml:space="preserve"> That include</w:t>
            </w:r>
            <w:r w:rsidR="00B83646">
              <w:t>d</w:t>
            </w:r>
            <w:r w:rsidR="00E32B73">
              <w:t xml:space="preserve"> organizing the shelf</w:t>
            </w:r>
            <w:r w:rsidR="00B83646">
              <w:t>s</w:t>
            </w:r>
            <w:r w:rsidR="00E32B73">
              <w:t>, setting up displays</w:t>
            </w:r>
            <w:r w:rsidR="001D6A7A">
              <w:t>, and setting up price and promotional signs.</w:t>
            </w:r>
          </w:p>
          <w:p w14:paraId="750FFB59" w14:textId="6EB5550B" w:rsidR="00653010" w:rsidRDefault="00653010" w:rsidP="00C957B6">
            <w:pPr>
              <w:pStyle w:val="Heading3"/>
              <w:outlineLvl w:val="2"/>
            </w:pPr>
          </w:p>
        </w:tc>
      </w:tr>
    </w:tbl>
    <w:sdt>
      <w:sdtPr>
        <w:alias w:val="Education:"/>
        <w:tag w:val="Education:"/>
        <w:id w:val="-1908763273"/>
        <w:placeholder>
          <w:docPart w:val="3B694EF2EEED4AA9A750534CA96CF1C5"/>
        </w:placeholder>
        <w:temporary/>
        <w:showingPlcHdr/>
        <w15:appearance w15:val="hidden"/>
      </w:sdtPr>
      <w:sdtEndPr/>
      <w:sdtContent>
        <w:p w14:paraId="7C75DCE3"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4BE20777" w14:textId="77777777" w:rsidTr="00D66A52">
        <w:tc>
          <w:tcPr>
            <w:tcW w:w="9355" w:type="dxa"/>
          </w:tcPr>
          <w:p w14:paraId="50A7E162" w14:textId="40C20B4A" w:rsidR="001D0BF1" w:rsidRPr="00CF1A49" w:rsidRDefault="00663F95" w:rsidP="001D0BF1">
            <w:pPr>
              <w:pStyle w:val="Heading3"/>
              <w:contextualSpacing w:val="0"/>
              <w:outlineLvl w:val="2"/>
            </w:pPr>
            <w:r>
              <w:t>12/</w:t>
            </w:r>
            <w:r w:rsidR="001D0BF1" w:rsidRPr="00CF1A49">
              <w:t xml:space="preserve"> </w:t>
            </w:r>
            <w:r w:rsidR="00932EBC">
              <w:t>20</w:t>
            </w:r>
            <w:r w:rsidR="009B0FCA">
              <w:t>21</w:t>
            </w:r>
          </w:p>
          <w:p w14:paraId="61904C22" w14:textId="77777777" w:rsidR="00D67D04" w:rsidRDefault="009B0FCA" w:rsidP="001D0BF1">
            <w:pPr>
              <w:pStyle w:val="Heading2"/>
              <w:contextualSpacing w:val="0"/>
              <w:outlineLvl w:val="1"/>
            </w:pPr>
            <w:r>
              <w:t xml:space="preserve">Bachelor of Science </w:t>
            </w:r>
            <w:r w:rsidR="00D67D04">
              <w:t>in Information Science</w:t>
            </w:r>
          </w:p>
          <w:p w14:paraId="537E3C40" w14:textId="040432CA" w:rsidR="001D0BF1" w:rsidRPr="00D67D04" w:rsidRDefault="00D67D04" w:rsidP="001D0BF1">
            <w:pPr>
              <w:pStyle w:val="Heading2"/>
              <w:contextualSpacing w:val="0"/>
              <w:outlineLvl w:val="1"/>
              <w:rPr>
                <w:sz w:val="20"/>
                <w:szCs w:val="20"/>
              </w:rPr>
            </w:pPr>
            <w:r>
              <w:rPr>
                <w:rStyle w:val="SubtleReference"/>
              </w:rPr>
              <w:t xml:space="preserve">University of Arkansas at Little Rock, </w:t>
            </w:r>
            <w:r>
              <w:rPr>
                <w:rStyle w:val="SubtleReference"/>
                <w:sz w:val="20"/>
                <w:szCs w:val="20"/>
              </w:rPr>
              <w:t>Little Rock, Arkansas</w:t>
            </w:r>
          </w:p>
          <w:p w14:paraId="2CDA4050" w14:textId="7BBF5FCD" w:rsidR="007538DC" w:rsidRPr="00CF1A49" w:rsidRDefault="007538DC" w:rsidP="007538DC">
            <w:pPr>
              <w:contextualSpacing w:val="0"/>
            </w:pPr>
          </w:p>
        </w:tc>
      </w:tr>
      <w:tr w:rsidR="00F61DF9" w:rsidRPr="00CF1A49" w14:paraId="2E12A447" w14:textId="77777777" w:rsidTr="00F61DF9">
        <w:tc>
          <w:tcPr>
            <w:tcW w:w="9355" w:type="dxa"/>
            <w:tcMar>
              <w:top w:w="216" w:type="dxa"/>
            </w:tcMar>
          </w:tcPr>
          <w:p w14:paraId="3945483B" w14:textId="44CB32C0" w:rsidR="00F61DF9" w:rsidRPr="00CF1A49" w:rsidRDefault="00ED3DA1" w:rsidP="00F61DF9">
            <w:pPr>
              <w:pStyle w:val="Heading3"/>
              <w:contextualSpacing w:val="0"/>
              <w:outlineLvl w:val="2"/>
            </w:pPr>
            <w:r>
              <w:t>05/</w:t>
            </w:r>
            <w:r w:rsidR="00F61DF9" w:rsidRPr="00CF1A49">
              <w:t xml:space="preserve"> </w:t>
            </w:r>
            <w:r>
              <w:t>2016</w:t>
            </w:r>
          </w:p>
          <w:p w14:paraId="7000E864" w14:textId="77777777" w:rsidR="00ED3DA1" w:rsidRDefault="00ED3DA1" w:rsidP="00F61DF9">
            <w:pPr>
              <w:pStyle w:val="Heading2"/>
              <w:contextualSpacing w:val="0"/>
              <w:outlineLvl w:val="1"/>
            </w:pPr>
            <w:r>
              <w:t>Associate of Arts in general studies</w:t>
            </w:r>
          </w:p>
          <w:p w14:paraId="31F0DDC5" w14:textId="0D543E65" w:rsidR="00F61DF9" w:rsidRPr="00ED3DA1" w:rsidRDefault="00ED3DA1" w:rsidP="00F61DF9">
            <w:pPr>
              <w:pStyle w:val="Heading2"/>
              <w:contextualSpacing w:val="0"/>
              <w:outlineLvl w:val="1"/>
              <w:rPr>
                <w:sz w:val="20"/>
                <w:szCs w:val="20"/>
              </w:rPr>
            </w:pPr>
            <w:r>
              <w:rPr>
                <w:rStyle w:val="SubtleReference"/>
              </w:rPr>
              <w:t xml:space="preserve">south arkansas community college, </w:t>
            </w:r>
            <w:r>
              <w:rPr>
                <w:rStyle w:val="SubtleReference"/>
                <w:sz w:val="20"/>
                <w:szCs w:val="20"/>
              </w:rPr>
              <w:t>el dorado, arkansas</w:t>
            </w:r>
          </w:p>
          <w:p w14:paraId="00789C59" w14:textId="1B077D5E" w:rsidR="00F61DF9" w:rsidRDefault="00F61DF9" w:rsidP="00F61DF9"/>
        </w:tc>
      </w:tr>
    </w:tbl>
    <w:sdt>
      <w:sdtPr>
        <w:alias w:val="Skills:"/>
        <w:tag w:val="Skills:"/>
        <w:id w:val="-1392877668"/>
        <w:placeholder>
          <w:docPart w:val="EDA2016733614D7E9C08D7A3F8C18F1F"/>
        </w:placeholder>
        <w:temporary/>
        <w:showingPlcHdr/>
        <w15:appearance w15:val="hidden"/>
      </w:sdtPr>
      <w:sdtEndPr/>
      <w:sdtContent>
        <w:p w14:paraId="1C34F623"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016ADE6C" w14:textId="77777777" w:rsidTr="00CF1A49">
        <w:tc>
          <w:tcPr>
            <w:tcW w:w="4675" w:type="dxa"/>
          </w:tcPr>
          <w:p w14:paraId="36D3607D" w14:textId="29137EDC" w:rsidR="001E3120" w:rsidRPr="006E1507" w:rsidRDefault="001772B1" w:rsidP="006E1507">
            <w:pPr>
              <w:pStyle w:val="ListBullet"/>
              <w:contextualSpacing w:val="0"/>
            </w:pPr>
            <w:r>
              <w:t>HTML</w:t>
            </w:r>
          </w:p>
          <w:p w14:paraId="65E25153" w14:textId="77777777" w:rsidR="001F4E6D" w:rsidRDefault="001772B1" w:rsidP="006E1507">
            <w:pPr>
              <w:pStyle w:val="ListBullet"/>
              <w:contextualSpacing w:val="0"/>
            </w:pPr>
            <w:r>
              <w:t>CSS</w:t>
            </w:r>
          </w:p>
          <w:p w14:paraId="5900B200" w14:textId="77777777" w:rsidR="00242B2B" w:rsidRDefault="00242B2B" w:rsidP="006E1507">
            <w:pPr>
              <w:pStyle w:val="ListBullet"/>
              <w:contextualSpacing w:val="0"/>
            </w:pPr>
            <w:r>
              <w:t>JAVASCRIPT</w:t>
            </w:r>
          </w:p>
          <w:p w14:paraId="66296D58" w14:textId="44D2A826" w:rsidR="00EC5B7F" w:rsidRPr="006E1507" w:rsidRDefault="00B82214" w:rsidP="006E1507">
            <w:pPr>
              <w:pStyle w:val="ListBullet"/>
              <w:contextualSpacing w:val="0"/>
            </w:pPr>
            <w:r>
              <w:t xml:space="preserve">SQL </w:t>
            </w:r>
          </w:p>
        </w:tc>
        <w:tc>
          <w:tcPr>
            <w:tcW w:w="4675" w:type="dxa"/>
            <w:tcMar>
              <w:left w:w="360" w:type="dxa"/>
            </w:tcMar>
          </w:tcPr>
          <w:p w14:paraId="5E54A787" w14:textId="4352C356" w:rsidR="003A0632" w:rsidRPr="006E1507" w:rsidRDefault="00B82214" w:rsidP="006E1507">
            <w:pPr>
              <w:pStyle w:val="ListBullet"/>
              <w:contextualSpacing w:val="0"/>
            </w:pPr>
            <w:r>
              <w:t>JAVA</w:t>
            </w:r>
          </w:p>
          <w:p w14:paraId="30EA1673" w14:textId="77777777" w:rsidR="001E3120" w:rsidRDefault="007B6922" w:rsidP="00B82214">
            <w:pPr>
              <w:pStyle w:val="ListBullet"/>
              <w:contextualSpacing w:val="0"/>
            </w:pPr>
            <w:r>
              <w:t>C++</w:t>
            </w:r>
          </w:p>
          <w:p w14:paraId="0B81368D" w14:textId="77777777" w:rsidR="007B6922" w:rsidRDefault="005F50CB" w:rsidP="00B82214">
            <w:pPr>
              <w:pStyle w:val="ListBullet"/>
              <w:contextualSpacing w:val="0"/>
            </w:pPr>
            <w:r>
              <w:t>MANAGEMENT SKILLS</w:t>
            </w:r>
          </w:p>
          <w:p w14:paraId="09404384" w14:textId="15B4CBA1" w:rsidR="005F50CB" w:rsidRPr="006E1507" w:rsidRDefault="005F50CB" w:rsidP="00B82214">
            <w:pPr>
              <w:pStyle w:val="ListBullet"/>
              <w:contextualSpacing w:val="0"/>
            </w:pPr>
            <w:r>
              <w:t>PROBLEM SOLVING</w:t>
            </w:r>
          </w:p>
        </w:tc>
      </w:tr>
    </w:tbl>
    <w:p w14:paraId="622329BF" w14:textId="292DCA52"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96E7" w14:textId="77777777" w:rsidR="00ED34CE" w:rsidRDefault="00ED34CE" w:rsidP="0068194B">
      <w:r>
        <w:separator/>
      </w:r>
    </w:p>
    <w:p w14:paraId="33570FC2" w14:textId="77777777" w:rsidR="00ED34CE" w:rsidRDefault="00ED34CE"/>
    <w:p w14:paraId="2E04586C" w14:textId="77777777" w:rsidR="00ED34CE" w:rsidRDefault="00ED34CE"/>
  </w:endnote>
  <w:endnote w:type="continuationSeparator" w:id="0">
    <w:p w14:paraId="42C32288" w14:textId="77777777" w:rsidR="00ED34CE" w:rsidRDefault="00ED34CE" w:rsidP="0068194B">
      <w:r>
        <w:continuationSeparator/>
      </w:r>
    </w:p>
    <w:p w14:paraId="53108D9A" w14:textId="77777777" w:rsidR="00ED34CE" w:rsidRDefault="00ED34CE"/>
    <w:p w14:paraId="3D1530C0" w14:textId="77777777" w:rsidR="00ED34CE" w:rsidRDefault="00ED34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00CA22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3496F" w14:textId="77777777" w:rsidR="00ED34CE" w:rsidRDefault="00ED34CE" w:rsidP="0068194B">
      <w:r>
        <w:separator/>
      </w:r>
    </w:p>
    <w:p w14:paraId="2984EC09" w14:textId="77777777" w:rsidR="00ED34CE" w:rsidRDefault="00ED34CE"/>
    <w:p w14:paraId="6B5FDE66" w14:textId="77777777" w:rsidR="00ED34CE" w:rsidRDefault="00ED34CE"/>
  </w:footnote>
  <w:footnote w:type="continuationSeparator" w:id="0">
    <w:p w14:paraId="5A3CB850" w14:textId="77777777" w:rsidR="00ED34CE" w:rsidRDefault="00ED34CE" w:rsidP="0068194B">
      <w:r>
        <w:continuationSeparator/>
      </w:r>
    </w:p>
    <w:p w14:paraId="6677C9CC" w14:textId="77777777" w:rsidR="00ED34CE" w:rsidRDefault="00ED34CE"/>
    <w:p w14:paraId="1C85972A" w14:textId="77777777" w:rsidR="00ED34CE" w:rsidRDefault="00ED34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55C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28BD9E8" wp14:editId="1A334ED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B817671"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74"/>
    <w:rsid w:val="000001EF"/>
    <w:rsid w:val="00007322"/>
    <w:rsid w:val="00007728"/>
    <w:rsid w:val="0002346E"/>
    <w:rsid w:val="00024584"/>
    <w:rsid w:val="00024730"/>
    <w:rsid w:val="00034F77"/>
    <w:rsid w:val="00055E95"/>
    <w:rsid w:val="0005752D"/>
    <w:rsid w:val="0007021F"/>
    <w:rsid w:val="000B2BA5"/>
    <w:rsid w:val="000F2F8C"/>
    <w:rsid w:val="0010006E"/>
    <w:rsid w:val="001045A8"/>
    <w:rsid w:val="00114A91"/>
    <w:rsid w:val="00141B72"/>
    <w:rsid w:val="001427E1"/>
    <w:rsid w:val="00163668"/>
    <w:rsid w:val="00171566"/>
    <w:rsid w:val="00174676"/>
    <w:rsid w:val="001755A8"/>
    <w:rsid w:val="001772B1"/>
    <w:rsid w:val="00184014"/>
    <w:rsid w:val="00192008"/>
    <w:rsid w:val="001A7201"/>
    <w:rsid w:val="001C0E68"/>
    <w:rsid w:val="001C4B6F"/>
    <w:rsid w:val="001D0BF1"/>
    <w:rsid w:val="001D584C"/>
    <w:rsid w:val="001D6A7A"/>
    <w:rsid w:val="001E3120"/>
    <w:rsid w:val="001E3F6F"/>
    <w:rsid w:val="001E7E0C"/>
    <w:rsid w:val="001F0BB0"/>
    <w:rsid w:val="001F4E6D"/>
    <w:rsid w:val="001F6140"/>
    <w:rsid w:val="00200EE8"/>
    <w:rsid w:val="00203573"/>
    <w:rsid w:val="0020597D"/>
    <w:rsid w:val="00213B4C"/>
    <w:rsid w:val="002253B0"/>
    <w:rsid w:val="00236D54"/>
    <w:rsid w:val="00241D8C"/>
    <w:rsid w:val="00241FDB"/>
    <w:rsid w:val="00242B2B"/>
    <w:rsid w:val="0024720C"/>
    <w:rsid w:val="00260F14"/>
    <w:rsid w:val="002617AE"/>
    <w:rsid w:val="002638D0"/>
    <w:rsid w:val="002647D3"/>
    <w:rsid w:val="00275EAE"/>
    <w:rsid w:val="002830DF"/>
    <w:rsid w:val="00294998"/>
    <w:rsid w:val="00297F18"/>
    <w:rsid w:val="002A1945"/>
    <w:rsid w:val="002B2958"/>
    <w:rsid w:val="002B3FC8"/>
    <w:rsid w:val="002C1AC8"/>
    <w:rsid w:val="002C29F7"/>
    <w:rsid w:val="002D23C5"/>
    <w:rsid w:val="002D4E0B"/>
    <w:rsid w:val="002D6137"/>
    <w:rsid w:val="002E7E61"/>
    <w:rsid w:val="002F05E5"/>
    <w:rsid w:val="002F254D"/>
    <w:rsid w:val="002F30E4"/>
    <w:rsid w:val="00304712"/>
    <w:rsid w:val="00307140"/>
    <w:rsid w:val="00316DFF"/>
    <w:rsid w:val="00317776"/>
    <w:rsid w:val="00325B57"/>
    <w:rsid w:val="00336056"/>
    <w:rsid w:val="003544E1"/>
    <w:rsid w:val="00366398"/>
    <w:rsid w:val="003859EC"/>
    <w:rsid w:val="003A0632"/>
    <w:rsid w:val="003A30E5"/>
    <w:rsid w:val="003A6ADF"/>
    <w:rsid w:val="003B5928"/>
    <w:rsid w:val="003B599D"/>
    <w:rsid w:val="003D380F"/>
    <w:rsid w:val="003E160D"/>
    <w:rsid w:val="003F1D5F"/>
    <w:rsid w:val="003F7F6A"/>
    <w:rsid w:val="00405128"/>
    <w:rsid w:val="00406CFF"/>
    <w:rsid w:val="00416B25"/>
    <w:rsid w:val="00420592"/>
    <w:rsid w:val="004319E0"/>
    <w:rsid w:val="00437E8C"/>
    <w:rsid w:val="00440225"/>
    <w:rsid w:val="00462A0A"/>
    <w:rsid w:val="004673DB"/>
    <w:rsid w:val="004726BC"/>
    <w:rsid w:val="004727FE"/>
    <w:rsid w:val="00474105"/>
    <w:rsid w:val="00480E6E"/>
    <w:rsid w:val="00486277"/>
    <w:rsid w:val="00486E58"/>
    <w:rsid w:val="00494CF6"/>
    <w:rsid w:val="00495F8D"/>
    <w:rsid w:val="004A1FAE"/>
    <w:rsid w:val="004A32FF"/>
    <w:rsid w:val="004B06EB"/>
    <w:rsid w:val="004B6AD0"/>
    <w:rsid w:val="004C2D5D"/>
    <w:rsid w:val="004C33E1"/>
    <w:rsid w:val="004E01EB"/>
    <w:rsid w:val="004E2794"/>
    <w:rsid w:val="00510392"/>
    <w:rsid w:val="00513E2A"/>
    <w:rsid w:val="00516C08"/>
    <w:rsid w:val="00516D21"/>
    <w:rsid w:val="00521D89"/>
    <w:rsid w:val="00536FC1"/>
    <w:rsid w:val="00544909"/>
    <w:rsid w:val="00566A35"/>
    <w:rsid w:val="0056701E"/>
    <w:rsid w:val="005740D7"/>
    <w:rsid w:val="00574525"/>
    <w:rsid w:val="005A0F26"/>
    <w:rsid w:val="005A1B10"/>
    <w:rsid w:val="005A34E9"/>
    <w:rsid w:val="005A6850"/>
    <w:rsid w:val="005B1B1B"/>
    <w:rsid w:val="005C5932"/>
    <w:rsid w:val="005D3CA7"/>
    <w:rsid w:val="005D4CC1"/>
    <w:rsid w:val="005E5614"/>
    <w:rsid w:val="005F4B91"/>
    <w:rsid w:val="005F50CB"/>
    <w:rsid w:val="005F55D2"/>
    <w:rsid w:val="00616B23"/>
    <w:rsid w:val="0062312F"/>
    <w:rsid w:val="00625F2C"/>
    <w:rsid w:val="00632BE0"/>
    <w:rsid w:val="00653010"/>
    <w:rsid w:val="006618E9"/>
    <w:rsid w:val="00663F95"/>
    <w:rsid w:val="0068194B"/>
    <w:rsid w:val="00692703"/>
    <w:rsid w:val="006A1962"/>
    <w:rsid w:val="006A5611"/>
    <w:rsid w:val="006B5D48"/>
    <w:rsid w:val="006B7D7B"/>
    <w:rsid w:val="006C1A5E"/>
    <w:rsid w:val="006D28A0"/>
    <w:rsid w:val="006E1507"/>
    <w:rsid w:val="00712D8B"/>
    <w:rsid w:val="007273B7"/>
    <w:rsid w:val="00733E0A"/>
    <w:rsid w:val="0074403D"/>
    <w:rsid w:val="00746D44"/>
    <w:rsid w:val="007538DC"/>
    <w:rsid w:val="00757803"/>
    <w:rsid w:val="00767717"/>
    <w:rsid w:val="0079206B"/>
    <w:rsid w:val="00796076"/>
    <w:rsid w:val="007B6922"/>
    <w:rsid w:val="007C0566"/>
    <w:rsid w:val="007C319F"/>
    <w:rsid w:val="007C4CF3"/>
    <w:rsid w:val="007C606B"/>
    <w:rsid w:val="007C6D79"/>
    <w:rsid w:val="007E4085"/>
    <w:rsid w:val="007E6A61"/>
    <w:rsid w:val="00801140"/>
    <w:rsid w:val="00803404"/>
    <w:rsid w:val="008309F4"/>
    <w:rsid w:val="00834955"/>
    <w:rsid w:val="00843C3F"/>
    <w:rsid w:val="00855B59"/>
    <w:rsid w:val="00860461"/>
    <w:rsid w:val="0086487C"/>
    <w:rsid w:val="00870B20"/>
    <w:rsid w:val="008829F8"/>
    <w:rsid w:val="00885897"/>
    <w:rsid w:val="008A6538"/>
    <w:rsid w:val="008B7A56"/>
    <w:rsid w:val="008C7056"/>
    <w:rsid w:val="008F3B14"/>
    <w:rsid w:val="00901899"/>
    <w:rsid w:val="0090344B"/>
    <w:rsid w:val="00905715"/>
    <w:rsid w:val="0091321E"/>
    <w:rsid w:val="00913946"/>
    <w:rsid w:val="00923E1C"/>
    <w:rsid w:val="0092726B"/>
    <w:rsid w:val="00932EBC"/>
    <w:rsid w:val="00933100"/>
    <w:rsid w:val="009361BA"/>
    <w:rsid w:val="00944F78"/>
    <w:rsid w:val="009510E7"/>
    <w:rsid w:val="00952C89"/>
    <w:rsid w:val="00953930"/>
    <w:rsid w:val="00956174"/>
    <w:rsid w:val="009571D8"/>
    <w:rsid w:val="009650EA"/>
    <w:rsid w:val="0096643B"/>
    <w:rsid w:val="0097790C"/>
    <w:rsid w:val="00980301"/>
    <w:rsid w:val="0098506E"/>
    <w:rsid w:val="009A33D3"/>
    <w:rsid w:val="009A44CE"/>
    <w:rsid w:val="009B0FCA"/>
    <w:rsid w:val="009B21C2"/>
    <w:rsid w:val="009C4DFC"/>
    <w:rsid w:val="009C5C07"/>
    <w:rsid w:val="009D44F8"/>
    <w:rsid w:val="009E3160"/>
    <w:rsid w:val="009F220C"/>
    <w:rsid w:val="009F3B05"/>
    <w:rsid w:val="009F4931"/>
    <w:rsid w:val="00A05610"/>
    <w:rsid w:val="00A14534"/>
    <w:rsid w:val="00A16DAA"/>
    <w:rsid w:val="00A24162"/>
    <w:rsid w:val="00A25023"/>
    <w:rsid w:val="00A270EA"/>
    <w:rsid w:val="00A30A81"/>
    <w:rsid w:val="00A34BA2"/>
    <w:rsid w:val="00A36F27"/>
    <w:rsid w:val="00A370A3"/>
    <w:rsid w:val="00A41C58"/>
    <w:rsid w:val="00A42E32"/>
    <w:rsid w:val="00A46E63"/>
    <w:rsid w:val="00A51DC5"/>
    <w:rsid w:val="00A53DE1"/>
    <w:rsid w:val="00A615E1"/>
    <w:rsid w:val="00A62A62"/>
    <w:rsid w:val="00A755E8"/>
    <w:rsid w:val="00A93A5D"/>
    <w:rsid w:val="00AB32F8"/>
    <w:rsid w:val="00AB610B"/>
    <w:rsid w:val="00AD360E"/>
    <w:rsid w:val="00AD40FB"/>
    <w:rsid w:val="00AD782D"/>
    <w:rsid w:val="00AE0ED2"/>
    <w:rsid w:val="00AE7650"/>
    <w:rsid w:val="00B10EBE"/>
    <w:rsid w:val="00B236F1"/>
    <w:rsid w:val="00B50F99"/>
    <w:rsid w:val="00B51D1B"/>
    <w:rsid w:val="00B53FDD"/>
    <w:rsid w:val="00B540F4"/>
    <w:rsid w:val="00B60FD0"/>
    <w:rsid w:val="00B622DF"/>
    <w:rsid w:val="00B6332A"/>
    <w:rsid w:val="00B73403"/>
    <w:rsid w:val="00B81760"/>
    <w:rsid w:val="00B82214"/>
    <w:rsid w:val="00B83646"/>
    <w:rsid w:val="00B8494C"/>
    <w:rsid w:val="00BA14C8"/>
    <w:rsid w:val="00BA1546"/>
    <w:rsid w:val="00BB4E51"/>
    <w:rsid w:val="00BD431F"/>
    <w:rsid w:val="00BE423E"/>
    <w:rsid w:val="00BF405C"/>
    <w:rsid w:val="00BF61AC"/>
    <w:rsid w:val="00C362B0"/>
    <w:rsid w:val="00C4110F"/>
    <w:rsid w:val="00C47FA6"/>
    <w:rsid w:val="00C57FC6"/>
    <w:rsid w:val="00C66A7D"/>
    <w:rsid w:val="00C779DA"/>
    <w:rsid w:val="00C814F7"/>
    <w:rsid w:val="00C957B6"/>
    <w:rsid w:val="00C970D0"/>
    <w:rsid w:val="00CA4B4D"/>
    <w:rsid w:val="00CA545F"/>
    <w:rsid w:val="00CB35C3"/>
    <w:rsid w:val="00CD323D"/>
    <w:rsid w:val="00CE4030"/>
    <w:rsid w:val="00CE64B3"/>
    <w:rsid w:val="00CF1A49"/>
    <w:rsid w:val="00CF6C01"/>
    <w:rsid w:val="00D0630C"/>
    <w:rsid w:val="00D243A9"/>
    <w:rsid w:val="00D305E5"/>
    <w:rsid w:val="00D318D0"/>
    <w:rsid w:val="00D37CD3"/>
    <w:rsid w:val="00D5000A"/>
    <w:rsid w:val="00D66A52"/>
    <w:rsid w:val="00D66EFA"/>
    <w:rsid w:val="00D67D04"/>
    <w:rsid w:val="00D72A2D"/>
    <w:rsid w:val="00D9521A"/>
    <w:rsid w:val="00DA3914"/>
    <w:rsid w:val="00DA59AA"/>
    <w:rsid w:val="00DB476F"/>
    <w:rsid w:val="00DB6915"/>
    <w:rsid w:val="00DB7E1E"/>
    <w:rsid w:val="00DC1B78"/>
    <w:rsid w:val="00DC2A2F"/>
    <w:rsid w:val="00DC600B"/>
    <w:rsid w:val="00DE0FAA"/>
    <w:rsid w:val="00DE136D"/>
    <w:rsid w:val="00DE6534"/>
    <w:rsid w:val="00DF17D4"/>
    <w:rsid w:val="00DF4D6C"/>
    <w:rsid w:val="00E01923"/>
    <w:rsid w:val="00E14498"/>
    <w:rsid w:val="00E2397A"/>
    <w:rsid w:val="00E254DB"/>
    <w:rsid w:val="00E300FC"/>
    <w:rsid w:val="00E32B73"/>
    <w:rsid w:val="00E362DB"/>
    <w:rsid w:val="00E54788"/>
    <w:rsid w:val="00E5632B"/>
    <w:rsid w:val="00E70240"/>
    <w:rsid w:val="00E71E6B"/>
    <w:rsid w:val="00E81CC5"/>
    <w:rsid w:val="00E851F7"/>
    <w:rsid w:val="00E85A87"/>
    <w:rsid w:val="00E85B4A"/>
    <w:rsid w:val="00E9528E"/>
    <w:rsid w:val="00EA5099"/>
    <w:rsid w:val="00EA656C"/>
    <w:rsid w:val="00EC1351"/>
    <w:rsid w:val="00EC4CBF"/>
    <w:rsid w:val="00EC5B7F"/>
    <w:rsid w:val="00ED34CE"/>
    <w:rsid w:val="00ED3BC2"/>
    <w:rsid w:val="00ED3DA1"/>
    <w:rsid w:val="00EE2CA8"/>
    <w:rsid w:val="00EF17E8"/>
    <w:rsid w:val="00EF51D9"/>
    <w:rsid w:val="00F130DD"/>
    <w:rsid w:val="00F24884"/>
    <w:rsid w:val="00F476C4"/>
    <w:rsid w:val="00F61DF9"/>
    <w:rsid w:val="00F6302E"/>
    <w:rsid w:val="00F81960"/>
    <w:rsid w:val="00F8769D"/>
    <w:rsid w:val="00F9350C"/>
    <w:rsid w:val="00F94EB5"/>
    <w:rsid w:val="00F9624D"/>
    <w:rsid w:val="00FA0C27"/>
    <w:rsid w:val="00FA3889"/>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38A021"/>
  <w15:chartTrackingRefBased/>
  <w15:docId w15:val="{12F25343-C95A-4580-8327-6034DE7C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D1CADBBDF467DB8BC379E1628E9F3"/>
        <w:category>
          <w:name w:val="General"/>
          <w:gallery w:val="placeholder"/>
        </w:category>
        <w:types>
          <w:type w:val="bbPlcHdr"/>
        </w:types>
        <w:behaviors>
          <w:behavior w:val="content"/>
        </w:behaviors>
        <w:guid w:val="{40EB7850-95B7-42C2-82A1-0220FC2AF8BC}"/>
      </w:docPartPr>
      <w:docPartBody>
        <w:p w:rsidR="00175018" w:rsidRDefault="0065318E">
          <w:pPr>
            <w:pStyle w:val="865D1CADBBDF467DB8BC379E1628E9F3"/>
          </w:pPr>
          <w:r w:rsidRPr="00CF1A49">
            <w:t>·</w:t>
          </w:r>
        </w:p>
      </w:docPartBody>
    </w:docPart>
    <w:docPart>
      <w:docPartPr>
        <w:name w:val="06EF0A5EEC7D489F98D9367DD9D1B309"/>
        <w:category>
          <w:name w:val="General"/>
          <w:gallery w:val="placeholder"/>
        </w:category>
        <w:types>
          <w:type w:val="bbPlcHdr"/>
        </w:types>
        <w:behaviors>
          <w:behavior w:val="content"/>
        </w:behaviors>
        <w:guid w:val="{67F455B9-1D5A-4C15-81D6-A02AC2571172}"/>
      </w:docPartPr>
      <w:docPartBody>
        <w:p w:rsidR="00175018" w:rsidRDefault="0065318E">
          <w:pPr>
            <w:pStyle w:val="06EF0A5EEC7D489F98D9367DD9D1B309"/>
          </w:pPr>
          <w:r w:rsidRPr="00CF1A49">
            <w:t>Experience</w:t>
          </w:r>
        </w:p>
      </w:docPartBody>
    </w:docPart>
    <w:docPart>
      <w:docPartPr>
        <w:name w:val="3B694EF2EEED4AA9A750534CA96CF1C5"/>
        <w:category>
          <w:name w:val="General"/>
          <w:gallery w:val="placeholder"/>
        </w:category>
        <w:types>
          <w:type w:val="bbPlcHdr"/>
        </w:types>
        <w:behaviors>
          <w:behavior w:val="content"/>
        </w:behaviors>
        <w:guid w:val="{70FC67F4-0B13-4B0A-AAD8-536CD261D8AA}"/>
      </w:docPartPr>
      <w:docPartBody>
        <w:p w:rsidR="00175018" w:rsidRDefault="0065318E">
          <w:pPr>
            <w:pStyle w:val="3B694EF2EEED4AA9A750534CA96CF1C5"/>
          </w:pPr>
          <w:r w:rsidRPr="00CF1A49">
            <w:t>Education</w:t>
          </w:r>
        </w:p>
      </w:docPartBody>
    </w:docPart>
    <w:docPart>
      <w:docPartPr>
        <w:name w:val="EDA2016733614D7E9C08D7A3F8C18F1F"/>
        <w:category>
          <w:name w:val="General"/>
          <w:gallery w:val="placeholder"/>
        </w:category>
        <w:types>
          <w:type w:val="bbPlcHdr"/>
        </w:types>
        <w:behaviors>
          <w:behavior w:val="content"/>
        </w:behaviors>
        <w:guid w:val="{F08FC763-B4AC-4895-86CA-8B018A7B1CD9}"/>
      </w:docPartPr>
      <w:docPartBody>
        <w:p w:rsidR="00175018" w:rsidRDefault="0065318E">
          <w:pPr>
            <w:pStyle w:val="EDA2016733614D7E9C08D7A3F8C18F1F"/>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18"/>
    <w:rsid w:val="00175018"/>
    <w:rsid w:val="0065318E"/>
    <w:rsid w:val="009A4337"/>
    <w:rsid w:val="00FB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65D1CADBBDF467DB8BC379E1628E9F3">
    <w:name w:val="865D1CADBBDF467DB8BC379E1628E9F3"/>
  </w:style>
  <w:style w:type="paragraph" w:customStyle="1" w:styleId="06EF0A5EEC7D489F98D9367DD9D1B309">
    <w:name w:val="06EF0A5EEC7D489F98D9367DD9D1B309"/>
  </w:style>
  <w:style w:type="character" w:styleId="SubtleReference">
    <w:name w:val="Subtle Reference"/>
    <w:basedOn w:val="DefaultParagraphFont"/>
    <w:uiPriority w:val="10"/>
    <w:qFormat/>
    <w:rsid w:val="00175018"/>
    <w:rPr>
      <w:b/>
      <w:caps w:val="0"/>
      <w:smallCaps/>
      <w:color w:val="595959" w:themeColor="text1" w:themeTint="A6"/>
    </w:rPr>
  </w:style>
  <w:style w:type="paragraph" w:customStyle="1" w:styleId="3B694EF2EEED4AA9A750534CA96CF1C5">
    <w:name w:val="3B694EF2EEED4AA9A750534CA96CF1C5"/>
  </w:style>
  <w:style w:type="paragraph" w:customStyle="1" w:styleId="EDA2016733614D7E9C08D7A3F8C18F1F">
    <w:name w:val="EDA2016733614D7E9C08D7A3F8C18F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3</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Tidwell</dc:creator>
  <cp:keywords/>
  <dc:description/>
  <cp:lastModifiedBy>George Tidwell</cp:lastModifiedBy>
  <cp:revision>2</cp:revision>
  <cp:lastPrinted>2021-06-30T17:15:00Z</cp:lastPrinted>
  <dcterms:created xsi:type="dcterms:W3CDTF">2021-06-30T18:10:00Z</dcterms:created>
  <dcterms:modified xsi:type="dcterms:W3CDTF">2021-06-30T18:10:00Z</dcterms:modified>
  <cp:category/>
</cp:coreProperties>
</file>